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81"/>
        <w:tblW w:w="40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054"/>
        <w:gridCol w:w="5440"/>
      </w:tblGrid>
      <w:tr w:rsidR="002C2CDD" w:rsidRPr="00906BEE" w14:paraId="457C2582" w14:textId="77777777" w:rsidTr="00AA7562">
        <w:trPr>
          <w:trHeight w:val="10811"/>
        </w:trPr>
        <w:tc>
          <w:tcPr>
            <w:tcW w:w="3054" w:type="dxa"/>
            <w:tcMar>
              <w:top w:w="504" w:type="dxa"/>
              <w:right w:w="720" w:type="dxa"/>
            </w:tcMar>
          </w:tcPr>
          <w:p w14:paraId="3F30B723" w14:textId="669AF95A" w:rsidR="00523479" w:rsidRPr="001F2FFF" w:rsidRDefault="001F2FFF" w:rsidP="00392D43">
            <w:pPr>
              <w:pStyle w:val="Initial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1F2FF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5C3791A" wp14:editId="297BBC82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-190500</wp:posOffset>
                  </wp:positionV>
                  <wp:extent cx="1193799" cy="1074420"/>
                  <wp:effectExtent l="0" t="0" r="698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99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1F2FFF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289D39C" wp14:editId="0AFB8CF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AD264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AEEA204" w14:textId="1D6AF224" w:rsidR="00A50939" w:rsidRDefault="001F2FFF" w:rsidP="00392D43">
            <w:pPr>
              <w:pStyle w:val="Heading3"/>
            </w:pPr>
            <w:r>
              <w:t xml:space="preserve">  </w:t>
            </w:r>
          </w:p>
          <w:p w14:paraId="2B46FF00" w14:textId="77777777" w:rsidR="00392D43" w:rsidRDefault="00392D43" w:rsidP="00392D43">
            <w:pPr>
              <w:pStyle w:val="Heading3"/>
            </w:pPr>
          </w:p>
          <w:p w14:paraId="65EF82B4" w14:textId="0832A646" w:rsidR="00C55F83" w:rsidRPr="00010C66" w:rsidRDefault="00C55F83" w:rsidP="00392D43">
            <w:pPr>
              <w:pStyle w:val="Heading3"/>
              <w:rPr>
                <w:sz w:val="22"/>
                <w:szCs w:val="22"/>
              </w:rPr>
            </w:pPr>
            <w:r w:rsidRPr="00010C66">
              <w:rPr>
                <w:sz w:val="22"/>
                <w:szCs w:val="22"/>
              </w:rPr>
              <w:t>NAME</w:t>
            </w:r>
            <w:r w:rsidR="00392D43" w:rsidRPr="00010C66">
              <w:rPr>
                <w:sz w:val="22"/>
                <w:szCs w:val="22"/>
              </w:rPr>
              <w:t>:</w:t>
            </w:r>
          </w:p>
          <w:p w14:paraId="72AF8481" w14:textId="0FC6D636" w:rsidR="002C2CDD" w:rsidRPr="00010C66" w:rsidRDefault="00C55F83" w:rsidP="00392D43">
            <w:pPr>
              <w:pStyle w:val="Heading3"/>
              <w:rPr>
                <w:sz w:val="22"/>
                <w:szCs w:val="22"/>
              </w:rPr>
            </w:pPr>
            <w:r w:rsidRPr="00010C66">
              <w:rPr>
                <w:sz w:val="22"/>
                <w:szCs w:val="22"/>
              </w:rPr>
              <w:t>COLLEGE</w:t>
            </w:r>
            <w:r w:rsidR="00392D43" w:rsidRPr="00010C66">
              <w:rPr>
                <w:sz w:val="22"/>
                <w:szCs w:val="22"/>
              </w:rPr>
              <w:t>:</w:t>
            </w:r>
          </w:p>
          <w:p w14:paraId="5A148139" w14:textId="4CFA0B1C" w:rsidR="00392D43" w:rsidRPr="00010C66" w:rsidRDefault="00392D43" w:rsidP="00392D43">
            <w:pPr>
              <w:pStyle w:val="Heading3"/>
              <w:rPr>
                <w:sz w:val="22"/>
                <w:szCs w:val="22"/>
              </w:rPr>
            </w:pPr>
            <w:r w:rsidRPr="00010C66">
              <w:rPr>
                <w:sz w:val="22"/>
                <w:szCs w:val="22"/>
              </w:rPr>
              <w:t>mobile no:</w:t>
            </w:r>
          </w:p>
          <w:p w14:paraId="3F616375" w14:textId="277A97F4" w:rsidR="00E847A2" w:rsidRPr="00010C66" w:rsidRDefault="00E847A2" w:rsidP="00392D43">
            <w:pPr>
              <w:pStyle w:val="Heading3"/>
              <w:rPr>
                <w:sz w:val="22"/>
                <w:szCs w:val="22"/>
              </w:rPr>
            </w:pPr>
            <w:r w:rsidRPr="00010C66">
              <w:rPr>
                <w:sz w:val="22"/>
                <w:szCs w:val="22"/>
              </w:rPr>
              <w:t>EMAIL ID:</w:t>
            </w:r>
          </w:p>
          <w:p w14:paraId="0B43613C" w14:textId="77777777" w:rsidR="00741125" w:rsidRDefault="00741125" w:rsidP="00392D43"/>
          <w:p w14:paraId="527B45D8" w14:textId="6464D4C4" w:rsidR="00392D43" w:rsidRPr="00906BEE" w:rsidRDefault="00392D43" w:rsidP="00392D43"/>
        </w:tc>
        <w:tc>
          <w:tcPr>
            <w:tcW w:w="54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440"/>
            </w:tblGrid>
            <w:tr w:rsidR="00417F94" w:rsidRPr="00417F94" w14:paraId="3ADC7837" w14:textId="77777777" w:rsidTr="00AA7562">
              <w:trPr>
                <w:trHeight w:hRule="exact" w:val="1221"/>
              </w:trPr>
              <w:tc>
                <w:tcPr>
                  <w:tcW w:w="5439" w:type="dxa"/>
                  <w:vAlign w:val="center"/>
                </w:tcPr>
                <w:p w14:paraId="5E334868" w14:textId="424BC1D9" w:rsidR="00C612DA" w:rsidRPr="00417F94" w:rsidRDefault="001867B7" w:rsidP="00FC7CA3">
                  <w:pPr>
                    <w:pStyle w:val="Heading1"/>
                    <w:framePr w:hSpace="180" w:wrap="around" w:vAnchor="page" w:hAnchor="margin" w:y="481"/>
                    <w:jc w:val="center"/>
                    <w:outlineLvl w:val="0"/>
                    <w:rPr>
                      <w:color w:val="E7E6E6" w:themeColor="background2"/>
                      <w:sz w:val="24"/>
                      <w:szCs w:val="24"/>
                    </w:rPr>
                  </w:pPr>
                  <w:sdt>
                    <w:sdtPr>
                      <w:rPr>
                        <w:color w:val="E7E6E6" w:themeColor="background2"/>
                      </w:rPr>
                      <w:alias w:val="Enter your name:"/>
                      <w:tag w:val="Enter your name:"/>
                      <w:id w:val="-296147368"/>
                      <w:placeholder>
                        <w:docPart w:val="F83C505902B1485CB6B314687A8F852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r w:rsidR="001F2FFF" w:rsidRPr="00417F94">
                        <w:rPr>
                          <w:color w:val="E7E6E6" w:themeColor="background2"/>
                          <w:sz w:val="24"/>
                          <w:szCs w:val="24"/>
                        </w:rPr>
                        <w:t>INDUCE</w:t>
                      </w:r>
                      <w:proofErr w:type="gramStart"/>
                      <w:r w:rsidR="001F2FFF" w:rsidRPr="00417F94">
                        <w:rPr>
                          <w:color w:val="E7E6E6" w:themeColor="background2"/>
                          <w:sz w:val="24"/>
                          <w:szCs w:val="24"/>
                        </w:rPr>
                        <w:t>-‘</w:t>
                      </w:r>
                      <w:proofErr w:type="gramEnd"/>
                      <w:r w:rsidR="001F2FFF" w:rsidRPr="00417F94">
                        <w:rPr>
                          <w:color w:val="E7E6E6" w:themeColor="background2"/>
                          <w:sz w:val="24"/>
                          <w:szCs w:val="24"/>
                        </w:rPr>
                        <w:t>Together to EXPLORE</w:t>
                      </w:r>
                      <w:r w:rsidR="00417F94" w:rsidRPr="00417F94">
                        <w:rPr>
                          <w:color w:val="E7E6E6" w:themeColor="background2"/>
                          <w:sz w:val="24"/>
                          <w:szCs w:val="24"/>
                        </w:rPr>
                        <w:t>’</w:t>
                      </w:r>
                    </w:sdtContent>
                  </w:sdt>
                </w:p>
                <w:p w14:paraId="706DAEEC" w14:textId="212B6951" w:rsidR="00906BEE" w:rsidRPr="00417F94" w:rsidRDefault="001867B7" w:rsidP="00FC7CA3">
                  <w:pPr>
                    <w:framePr w:hSpace="180" w:wrap="around" w:vAnchor="page" w:hAnchor="margin" w:y="481"/>
                    <w:jc w:val="center"/>
                    <w:rPr>
                      <w:color w:val="E7E6E6" w:themeColor="background2"/>
                    </w:rPr>
                  </w:pPr>
                  <w:sdt>
                    <w:sdtPr>
                      <w:rPr>
                        <w:color w:val="E7E6E6" w:themeColor="background2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5C50AE2A47EA4BFA9E91DB2FBA4C610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07018">
                        <w:rPr>
                          <w:color w:val="E7E6E6" w:themeColor="background2"/>
                        </w:rPr>
                        <w:t xml:space="preserve">Registered </w:t>
                      </w:r>
                      <w:proofErr w:type="spellStart"/>
                      <w:r w:rsidR="00D07018">
                        <w:rPr>
                          <w:color w:val="E7E6E6" w:themeColor="background2"/>
                        </w:rPr>
                        <w:t>MSME,Hyderabad</w:t>
                      </w:r>
                      <w:proofErr w:type="spellEnd"/>
                    </w:sdtContent>
                  </w:sdt>
                </w:p>
              </w:tc>
            </w:tr>
          </w:tbl>
          <w:p w14:paraId="51D4E520" w14:textId="77777777" w:rsidR="00392D43" w:rsidRDefault="00392D43" w:rsidP="00392D43">
            <w:pPr>
              <w:pStyle w:val="Heading3"/>
            </w:pPr>
          </w:p>
          <w:p w14:paraId="03EF2387" w14:textId="77777777" w:rsidR="00392D43" w:rsidRDefault="00392D43" w:rsidP="00392D43">
            <w:pPr>
              <w:pStyle w:val="Heading3"/>
            </w:pPr>
          </w:p>
          <w:p w14:paraId="758C8527" w14:textId="77777777" w:rsidR="00392D43" w:rsidRDefault="00392D43" w:rsidP="00392D43">
            <w:pPr>
              <w:pStyle w:val="Heading3"/>
            </w:pPr>
          </w:p>
          <w:p w14:paraId="1FC021A1" w14:textId="77777777" w:rsidR="00E847A2" w:rsidRDefault="00E847A2" w:rsidP="00392D43">
            <w:pPr>
              <w:pStyle w:val="Heading3"/>
            </w:pPr>
          </w:p>
          <w:p w14:paraId="36FC9FC9" w14:textId="7F9C06DC" w:rsidR="002C2CDD" w:rsidRPr="00417F94" w:rsidRDefault="00417F94" w:rsidP="00392D43">
            <w:pPr>
              <w:pStyle w:val="Heading3"/>
            </w:pPr>
            <w:r>
              <w:t>1.Samasya</w:t>
            </w:r>
            <w:r w:rsidR="00392D43">
              <w:t>(</w:t>
            </w:r>
            <w:r>
              <w:t>PROBLEM</w:t>
            </w:r>
            <w:r w:rsidR="00392D43">
              <w:t>)</w:t>
            </w:r>
          </w:p>
          <w:p w14:paraId="38294E2E" w14:textId="4414DC35" w:rsidR="002C2CDD" w:rsidRDefault="002C2CDD" w:rsidP="00392D43">
            <w:pPr>
              <w:pStyle w:val="Heading4"/>
            </w:pPr>
          </w:p>
          <w:p w14:paraId="1398CA17" w14:textId="1C72C7EC" w:rsidR="00C55F83" w:rsidRDefault="00C55F83" w:rsidP="00392D43">
            <w:pPr>
              <w:pStyle w:val="Heading4"/>
            </w:pPr>
          </w:p>
          <w:p w14:paraId="7A6C74DC" w14:textId="2DCC0ABE" w:rsidR="00C55F83" w:rsidRDefault="00C55F83" w:rsidP="00392D43">
            <w:pPr>
              <w:pStyle w:val="Heading4"/>
            </w:pPr>
          </w:p>
          <w:p w14:paraId="07C4E761" w14:textId="27ED2B3D" w:rsidR="00C55F83" w:rsidRDefault="00C55F83" w:rsidP="00392D43">
            <w:pPr>
              <w:pStyle w:val="Heading4"/>
            </w:pPr>
          </w:p>
          <w:p w14:paraId="50A08313" w14:textId="77777777" w:rsidR="00C55F83" w:rsidRPr="00906BEE" w:rsidRDefault="00C55F83" w:rsidP="00392D43">
            <w:pPr>
              <w:pStyle w:val="Heading4"/>
            </w:pPr>
          </w:p>
          <w:p w14:paraId="23A90471" w14:textId="1CC75686" w:rsidR="002C2CDD" w:rsidRPr="00906BEE" w:rsidRDefault="00C66F65" w:rsidP="00392D43">
            <w:pPr>
              <w:pStyle w:val="Heading3"/>
            </w:pPr>
            <w:r>
              <w:t>2.PARISHKAR</w:t>
            </w:r>
            <w:r w:rsidR="00257D06">
              <w:t>(</w:t>
            </w:r>
            <w:r>
              <w:t>SOLUTION</w:t>
            </w:r>
            <w:r w:rsidR="00257D06">
              <w:t>)</w:t>
            </w:r>
          </w:p>
          <w:p w14:paraId="43ADF07A" w14:textId="38D1476B" w:rsidR="002C2CDD" w:rsidRPr="00906BEE" w:rsidRDefault="002C2CDD" w:rsidP="00392D43"/>
          <w:p w14:paraId="55D3E671" w14:textId="77777777" w:rsidR="00C55F83" w:rsidRDefault="00C55F83" w:rsidP="00392D43">
            <w:pPr>
              <w:pStyle w:val="Heading3"/>
            </w:pPr>
          </w:p>
          <w:p w14:paraId="5122E060" w14:textId="77777777" w:rsidR="00C55F83" w:rsidRDefault="00C55F83" w:rsidP="00392D43">
            <w:pPr>
              <w:pStyle w:val="Heading3"/>
            </w:pPr>
          </w:p>
          <w:p w14:paraId="14605704" w14:textId="77777777" w:rsidR="00C55F83" w:rsidRDefault="00C55F83" w:rsidP="00392D43">
            <w:pPr>
              <w:pStyle w:val="Heading3"/>
            </w:pPr>
          </w:p>
          <w:p w14:paraId="71B0A12E" w14:textId="77777777" w:rsidR="00C55F83" w:rsidRDefault="00C55F83" w:rsidP="00392D43">
            <w:pPr>
              <w:pStyle w:val="Heading3"/>
            </w:pPr>
          </w:p>
          <w:p w14:paraId="02EF56A9" w14:textId="4EF6EB60" w:rsidR="002C2CDD" w:rsidRPr="00906BEE" w:rsidRDefault="00C66F65" w:rsidP="00392D43">
            <w:pPr>
              <w:pStyle w:val="Heading3"/>
            </w:pPr>
            <w:r>
              <w:t>3.EXPRESS WHAT IS INNOVATION AND WHAT IS INNOVATION IN YOUR SOLUTION?</w:t>
            </w:r>
          </w:p>
          <w:p w14:paraId="7C871AC7" w14:textId="77777777" w:rsidR="00AA7562" w:rsidRDefault="00AA7562" w:rsidP="00AA7562">
            <w:pPr>
              <w:tabs>
                <w:tab w:val="left" w:pos="1536"/>
              </w:tabs>
            </w:pPr>
          </w:p>
          <w:p w14:paraId="33667213" w14:textId="77777777" w:rsidR="00010C66" w:rsidRDefault="00010C66" w:rsidP="00010C66">
            <w:pPr>
              <w:pStyle w:val="Heading3"/>
            </w:pPr>
            <w:r>
              <w:t xml:space="preserve"> </w:t>
            </w:r>
            <w:proofErr w:type="gramStart"/>
            <w:r>
              <w:t>4.why</w:t>
            </w:r>
            <w:proofErr w:type="gramEnd"/>
            <w:r>
              <w:t xml:space="preserve"> do you think your problem is samasya?</w:t>
            </w:r>
          </w:p>
          <w:p w14:paraId="4DF12D11" w14:textId="77777777" w:rsidR="00010C66" w:rsidRPr="00010C66" w:rsidRDefault="00010C66" w:rsidP="00010C66"/>
          <w:p w14:paraId="0FABE81B" w14:textId="77777777" w:rsidR="00010C66" w:rsidRPr="00010C66" w:rsidRDefault="00010C66" w:rsidP="00010C66"/>
          <w:p w14:paraId="3F1E324B" w14:textId="77777777" w:rsidR="00010C66" w:rsidRPr="00010C66" w:rsidRDefault="00010C66" w:rsidP="00010C66"/>
          <w:p w14:paraId="2BCE9234" w14:textId="77777777" w:rsidR="00010C66" w:rsidRPr="00010C66" w:rsidRDefault="00010C66" w:rsidP="00010C66"/>
          <w:p w14:paraId="5454AC20" w14:textId="77777777" w:rsidR="00010C66" w:rsidRPr="00010C66" w:rsidRDefault="00010C66" w:rsidP="00010C66"/>
          <w:p w14:paraId="44125E35" w14:textId="39D97932" w:rsidR="00010C66" w:rsidRDefault="00010C66" w:rsidP="00010C66">
            <w:pP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</w:p>
          <w:p w14:paraId="670B577E" w14:textId="77777777" w:rsidR="006B59AE" w:rsidRDefault="006B59AE" w:rsidP="00010C66">
            <w:pP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</w:p>
          <w:p w14:paraId="32DC38CF" w14:textId="2AF077D9" w:rsidR="00010C66" w:rsidRPr="00010C66" w:rsidRDefault="006B59AE" w:rsidP="006B59AE">
            <w:pPr>
              <w:pStyle w:val="Heading3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685C2BF" wp14:editId="0723A721">
                  <wp:simplePos x="0" y="0"/>
                  <wp:positionH relativeFrom="column">
                    <wp:posOffset>-2335530</wp:posOffset>
                  </wp:positionH>
                  <wp:positionV relativeFrom="paragraph">
                    <wp:posOffset>339725</wp:posOffset>
                  </wp:positionV>
                  <wp:extent cx="2286000" cy="20002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0C66">
              <w:t>5.</w:t>
            </w:r>
            <w:r>
              <w:t>EXPRESS YOUR VIEWS FROM THE</w:t>
            </w:r>
            <w:r w:rsidR="00F40E65">
              <w:t xml:space="preserve"> image behind</w:t>
            </w:r>
            <w:r>
              <w:t>?</w:t>
            </w:r>
          </w:p>
        </w:tc>
      </w:tr>
      <w:tr w:rsidR="00E847A2" w:rsidRPr="00906BEE" w14:paraId="512E9AED" w14:textId="77777777" w:rsidTr="00AA7562">
        <w:trPr>
          <w:trHeight w:val="2307"/>
        </w:trPr>
        <w:tc>
          <w:tcPr>
            <w:tcW w:w="3054" w:type="dxa"/>
            <w:tcMar>
              <w:top w:w="504" w:type="dxa"/>
              <w:right w:w="720" w:type="dxa"/>
            </w:tcMar>
          </w:tcPr>
          <w:p w14:paraId="367D28FB" w14:textId="2743AEF1" w:rsidR="00E847A2" w:rsidRDefault="006E1EAF" w:rsidP="00A731F7">
            <w:pPr>
              <w:pStyle w:val="Initial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YOU HAVE</w:t>
            </w:r>
            <w:r w:rsidR="00A731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REACHED </w:t>
            </w:r>
            <w:r w:rsidR="00A731F7">
              <w:rPr>
                <w:sz w:val="24"/>
                <w:szCs w:val="24"/>
              </w:rPr>
              <w:t>END OF THE PAGE…….</w:t>
            </w:r>
          </w:p>
          <w:p w14:paraId="07E3F42B" w14:textId="57CF502A" w:rsidR="00E847A2" w:rsidRPr="00E847A2" w:rsidRDefault="006E1EAF" w:rsidP="006E1EAF">
            <w:pPr>
              <w:pStyle w:val="Heading3"/>
            </w:pPr>
            <w:r>
              <w:t xml:space="preserve">THANK </w:t>
            </w:r>
            <w:proofErr w:type="gramStart"/>
            <w:r>
              <w:t>YOUR</w:t>
            </w:r>
            <w:proofErr w:type="gramEnd"/>
            <w:r>
              <w:t xml:space="preserve"> FOR YOUR SUBMISSION, WISH YOU ALL THE BEST!</w:t>
            </w:r>
          </w:p>
        </w:tc>
        <w:tc>
          <w:tcPr>
            <w:tcW w:w="5439" w:type="dxa"/>
            <w:tcMar>
              <w:top w:w="504" w:type="dxa"/>
              <w:left w:w="0" w:type="dxa"/>
            </w:tcMar>
          </w:tcPr>
          <w:p w14:paraId="4F1AC619" w14:textId="77777777" w:rsidR="00E847A2" w:rsidRDefault="00E847A2" w:rsidP="006E1EAF">
            <w:pPr>
              <w:pStyle w:val="Heading1"/>
              <w:jc w:val="center"/>
              <w:rPr>
                <w:color w:val="E7E6E6" w:themeColor="background2"/>
              </w:rPr>
            </w:pPr>
          </w:p>
        </w:tc>
      </w:tr>
    </w:tbl>
    <w:p w14:paraId="46B7C192" w14:textId="77777777"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BF63" w14:textId="77777777" w:rsidR="001867B7" w:rsidRDefault="001867B7" w:rsidP="00713050">
      <w:pPr>
        <w:spacing w:line="240" w:lineRule="auto"/>
      </w:pPr>
      <w:r>
        <w:separator/>
      </w:r>
    </w:p>
  </w:endnote>
  <w:endnote w:type="continuationSeparator" w:id="0">
    <w:p w14:paraId="34ED3854" w14:textId="77777777" w:rsidR="001867B7" w:rsidRDefault="001867B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18A38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A4ABD3" w14:textId="1FFB3018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607ACB" w14:textId="0270C318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539FF9" w14:textId="2E95EFD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2D18AF" w14:textId="70890D74" w:rsidR="00C2098A" w:rsidRDefault="00C2098A" w:rsidP="00684488">
          <w:pPr>
            <w:pStyle w:val="Footer"/>
          </w:pPr>
        </w:p>
      </w:tc>
    </w:tr>
    <w:tr w:rsidR="00684488" w14:paraId="27F450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14737FC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3B77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5B58C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6A817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031A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468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743E7615" w14:textId="77777777" w:rsidTr="00C55F83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81B8C0" w14:textId="36161C31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958B9" w14:textId="568790FB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ED62CE" w14:textId="7A8FD732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F4827B" w14:textId="20BFD660" w:rsidR="00217980" w:rsidRDefault="00217980" w:rsidP="00217980">
          <w:pPr>
            <w:pStyle w:val="Footer"/>
          </w:pPr>
        </w:p>
      </w:tc>
    </w:tr>
    <w:tr w:rsidR="00217980" w14:paraId="2DD9D097" w14:textId="77777777" w:rsidTr="00C55F83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B44F5D2" w14:textId="2E0C54F4" w:rsidR="00811117" w:rsidRPr="00CA3DF1" w:rsidRDefault="00C55F83" w:rsidP="003C5528">
          <w:pPr>
            <w:pStyle w:val="Footer"/>
          </w:pPr>
          <w:r>
            <w:t xml:space="preserve">                                 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F974C3C" w14:textId="59639609" w:rsidR="00811117" w:rsidRPr="00C2098A" w:rsidRDefault="00392D43" w:rsidP="00C66F65">
          <w:r>
            <w:t xml:space="preserve">           www.teaminduce.com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54768F" w14:textId="48889287" w:rsidR="00811117" w:rsidRPr="00C2098A" w:rsidRDefault="00811117" w:rsidP="00C66F65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55520D9" w14:textId="54649923" w:rsidR="00811117" w:rsidRPr="00C2098A" w:rsidRDefault="00811117" w:rsidP="00C66F65">
          <w:pPr>
            <w:pStyle w:val="Footer"/>
            <w:jc w:val="left"/>
          </w:pPr>
        </w:p>
      </w:tc>
    </w:tr>
    <w:tr w:rsidR="00C55F83" w14:paraId="5C9C1C2B" w14:textId="77777777" w:rsidTr="00C55F83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DBE3397" w14:textId="77777777" w:rsidR="00C55F83" w:rsidRPr="00CA3DF1" w:rsidRDefault="00C55F83" w:rsidP="003C5528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4CDFEC6" w14:textId="77777777" w:rsidR="00C55F83" w:rsidRDefault="00C55F83" w:rsidP="00C66F65"/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DB3C062" w14:textId="77777777" w:rsidR="00C55F83" w:rsidRDefault="00C55F83" w:rsidP="00C66F65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3E829E5" w14:textId="77777777" w:rsidR="00C55F83" w:rsidRPr="00C2098A" w:rsidRDefault="00C55F83" w:rsidP="00C66F65">
          <w:pPr>
            <w:pStyle w:val="Footer"/>
            <w:jc w:val="left"/>
          </w:pPr>
        </w:p>
      </w:tc>
    </w:tr>
  </w:tbl>
  <w:p w14:paraId="18240DB2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5A11" w14:textId="77777777" w:rsidR="001867B7" w:rsidRDefault="001867B7" w:rsidP="00713050">
      <w:pPr>
        <w:spacing w:line="240" w:lineRule="auto"/>
      </w:pPr>
      <w:r>
        <w:separator/>
      </w:r>
    </w:p>
  </w:footnote>
  <w:footnote w:type="continuationSeparator" w:id="0">
    <w:p w14:paraId="66E19A46" w14:textId="77777777" w:rsidR="001867B7" w:rsidRDefault="001867B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242E7BB" w14:textId="77777777" w:rsidTr="006E1EAF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tbl>
          <w:tblPr>
            <w:tblStyle w:val="TableGrid"/>
            <w:tblpPr w:leftFromText="180" w:rightFromText="180" w:vertAnchor="text" w:horzAnchor="page" w:tblpX="3385" w:tblpY="-341"/>
            <w:tblOverlap w:val="never"/>
            <w:tblW w:w="629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83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297"/>
          </w:tblGrid>
          <w:tr w:rsidR="00E847A2" w:rsidRPr="00417F94" w14:paraId="60A42E03" w14:textId="77777777" w:rsidTr="00E847A2">
            <w:trPr>
              <w:trHeight w:hRule="exact" w:val="1296"/>
            </w:trPr>
            <w:tc>
              <w:tcPr>
                <w:tcW w:w="6297" w:type="dxa"/>
                <w:vAlign w:val="center"/>
              </w:tcPr>
              <w:p w14:paraId="57187743" w14:textId="18C1DA7F" w:rsidR="00E847A2" w:rsidRPr="00AA7562" w:rsidRDefault="00F40E65" w:rsidP="00AA7562">
                <w:pPr>
                  <w:pStyle w:val="Heading1"/>
                  <w:jc w:val="left"/>
                  <w:outlineLvl w:val="0"/>
                  <w:rPr>
                    <w:color w:val="E7E6E6" w:themeColor="background2"/>
                    <w:sz w:val="24"/>
                    <w:szCs w:val="24"/>
                  </w:rPr>
                </w:pPr>
                <w:r>
                  <w:rPr>
                    <w:noProof/>
                    <w:color w:val="E7E6E6" w:themeColor="background2"/>
                    <w:sz w:val="24"/>
                    <w:szCs w:val="24"/>
                  </w:rPr>
                  <w:drawing>
                    <wp:anchor distT="0" distB="0" distL="114300" distR="114300" simplePos="0" relativeHeight="251660288" behindDoc="1" locked="0" layoutInCell="1" allowOverlap="1" wp14:anchorId="411DE702" wp14:editId="7C499D7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6985</wp:posOffset>
                      </wp:positionV>
                      <wp:extent cx="914400" cy="822960"/>
                      <wp:effectExtent l="0" t="0" r="0" b="0"/>
                      <wp:wrapNone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4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8229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5E0B4EC9" w14:textId="77777777" w:rsidR="001A5CA9" w:rsidRPr="00F207C0" w:rsidRDefault="00E02DCD" w:rsidP="006E1EAF">
          <w:pPr>
            <w:pStyle w:val="Heading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3DF0930" wp14:editId="777BE6A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402380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6D3D6D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14B8698" w14:textId="1F215F18" w:rsidR="00E847A2" w:rsidRPr="006E1EAF" w:rsidRDefault="003F6D94" w:rsidP="00AA7562">
                <w:pPr>
                  <w:pStyle w:val="Heading1"/>
                  <w:jc w:val="left"/>
                  <w:outlineLvl w:val="0"/>
                  <w:rPr>
                    <w:color w:val="FFFFFF" w:themeColor="background1"/>
                    <w:sz w:val="22"/>
                    <w:szCs w:val="22"/>
                  </w:rPr>
                </w:pPr>
                <w:r>
                  <w:rPr>
                    <w:color w:val="FFFFFF" w:themeColor="background1"/>
                    <w:sz w:val="22"/>
                    <w:szCs w:val="22"/>
                  </w:rPr>
                  <w:t>EVENT APPLICATION</w:t>
                </w:r>
              </w:p>
              <w:p w14:paraId="3D2CB2CA" w14:textId="4EF7EB48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</w:p>
            </w:tc>
          </w:tr>
        </w:tbl>
        <w:p w14:paraId="37E689D8" w14:textId="77777777" w:rsidR="001A5CA9" w:rsidRPr="00F207C0" w:rsidRDefault="001A5CA9" w:rsidP="001A5CA9"/>
      </w:tc>
    </w:tr>
  </w:tbl>
  <w:p w14:paraId="7BC0B69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FF"/>
    <w:rsid w:val="00010C66"/>
    <w:rsid w:val="00091382"/>
    <w:rsid w:val="000A07DA"/>
    <w:rsid w:val="000A2BFA"/>
    <w:rsid w:val="000B0619"/>
    <w:rsid w:val="000B61CA"/>
    <w:rsid w:val="000F7610"/>
    <w:rsid w:val="0010452C"/>
    <w:rsid w:val="00114ED7"/>
    <w:rsid w:val="001300CA"/>
    <w:rsid w:val="00140B0E"/>
    <w:rsid w:val="00174525"/>
    <w:rsid w:val="001867B7"/>
    <w:rsid w:val="001A5CA9"/>
    <w:rsid w:val="001B2AC1"/>
    <w:rsid w:val="001B403A"/>
    <w:rsid w:val="001F2FFF"/>
    <w:rsid w:val="001F4583"/>
    <w:rsid w:val="00217980"/>
    <w:rsid w:val="00257D06"/>
    <w:rsid w:val="00257F4E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2D43"/>
    <w:rsid w:val="003C5528"/>
    <w:rsid w:val="003D03E5"/>
    <w:rsid w:val="003F6D94"/>
    <w:rsid w:val="004077FB"/>
    <w:rsid w:val="00417F94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B59AE"/>
    <w:rsid w:val="006C4C50"/>
    <w:rsid w:val="006D76B1"/>
    <w:rsid w:val="006E1EAF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731F7"/>
    <w:rsid w:val="00A83413"/>
    <w:rsid w:val="00AA6A40"/>
    <w:rsid w:val="00AA7562"/>
    <w:rsid w:val="00AA75F6"/>
    <w:rsid w:val="00AD00FD"/>
    <w:rsid w:val="00AF0A8E"/>
    <w:rsid w:val="00B27019"/>
    <w:rsid w:val="00B5664D"/>
    <w:rsid w:val="00B76A83"/>
    <w:rsid w:val="00BA5B40"/>
    <w:rsid w:val="00BD0206"/>
    <w:rsid w:val="00BE4B36"/>
    <w:rsid w:val="00C2098A"/>
    <w:rsid w:val="00C5444A"/>
    <w:rsid w:val="00C55F83"/>
    <w:rsid w:val="00C612DA"/>
    <w:rsid w:val="00C62C50"/>
    <w:rsid w:val="00C66F65"/>
    <w:rsid w:val="00C7741E"/>
    <w:rsid w:val="00C875AB"/>
    <w:rsid w:val="00CA3DF1"/>
    <w:rsid w:val="00CA4581"/>
    <w:rsid w:val="00CE18D5"/>
    <w:rsid w:val="00D04109"/>
    <w:rsid w:val="00D07018"/>
    <w:rsid w:val="00D97A41"/>
    <w:rsid w:val="00DD3CF6"/>
    <w:rsid w:val="00DD6416"/>
    <w:rsid w:val="00DF4E0A"/>
    <w:rsid w:val="00E02DCD"/>
    <w:rsid w:val="00E12C60"/>
    <w:rsid w:val="00E22E87"/>
    <w:rsid w:val="00E57630"/>
    <w:rsid w:val="00E847A2"/>
    <w:rsid w:val="00E86C2B"/>
    <w:rsid w:val="00EB2D52"/>
    <w:rsid w:val="00EF7CC9"/>
    <w:rsid w:val="00F207C0"/>
    <w:rsid w:val="00F20AE5"/>
    <w:rsid w:val="00F40E65"/>
    <w:rsid w:val="00F47E97"/>
    <w:rsid w:val="00F645C7"/>
    <w:rsid w:val="00FC7CA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6A1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17F94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F9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esh%20kumar%20chenn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3C505902B1485CB6B314687A8F8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0F63-30CB-451B-A8D4-C90FCC38B6A7}"/>
      </w:docPartPr>
      <w:docPartBody>
        <w:p w:rsidR="00DF7741" w:rsidRDefault="00315BAB">
          <w:pPr>
            <w:pStyle w:val="F83C505902B1485CB6B314687A8F8525"/>
          </w:pPr>
          <w:r>
            <w:t>Your name</w:t>
          </w:r>
        </w:p>
      </w:docPartBody>
    </w:docPart>
    <w:docPart>
      <w:docPartPr>
        <w:name w:val="5C50AE2A47EA4BFA9E91DB2FBA4C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A9D8-6D55-4D89-876F-1CEC6168436F}"/>
      </w:docPartPr>
      <w:docPartBody>
        <w:p w:rsidR="00DF7741" w:rsidRDefault="00315BAB">
          <w:pPr>
            <w:pStyle w:val="5C50AE2A47EA4BFA9E91DB2FBA4C6105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DB"/>
    <w:rsid w:val="00315BAB"/>
    <w:rsid w:val="008838DB"/>
    <w:rsid w:val="00962EBF"/>
    <w:rsid w:val="00D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C505902B1485CB6B314687A8F8525">
    <w:name w:val="F83C505902B1485CB6B314687A8F8525"/>
  </w:style>
  <w:style w:type="paragraph" w:customStyle="1" w:styleId="5C50AE2A47EA4BFA9E91DB2FBA4C6105">
    <w:name w:val="5C50AE2A47EA4BFA9E91DB2FBA4C6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Registered MSME,Hyderabad</dc:subject>
  <dc:creator/>
  <cp:keywords/>
  <dc:description/>
  <cp:lastModifiedBy/>
  <cp:revision>1</cp:revision>
  <dcterms:created xsi:type="dcterms:W3CDTF">2021-11-17T10:37:00Z</dcterms:created>
  <dcterms:modified xsi:type="dcterms:W3CDTF">2021-11-20T04:28:00Z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